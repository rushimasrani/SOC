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721" w:rsidRDefault="005622E0">
      <w:r>
        <w:object w:dxaOrig="7140" w:dyaOrig="10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.6pt;height:18pt" o:ole="">
            <v:imagedata r:id="rId4" o:title=""/>
          </v:shape>
          <o:OLEObject Type="Embed" ProgID="AcroExch.Document.DC" ShapeID="_x0000_i1027" DrawAspect="Content" ObjectID="_1768733159" r:id="rId5"/>
        </w:object>
      </w:r>
      <w:r w:rsidR="00C52EA9">
        <w:object w:dxaOrig="7140" w:dyaOrig="10103">
          <v:shape id="_x0000_i1025" type="#_x0000_t75" style="width:12.6pt;height:18pt" o:ole="">
            <v:imagedata r:id="rId6" o:title=""/>
          </v:shape>
          <o:OLEObject Type="Embed" ProgID="AcroExch.Document.DC" ShapeID="_x0000_i1025" DrawAspect="Content" ObjectID="_1768733160" r:id="rId7"/>
        </w:object>
      </w:r>
      <w:r w:rsidR="0082416C">
        <w:object w:dxaOrig="7140" w:dyaOrig="10103">
          <v:shape id="_x0000_i1026" type="#_x0000_t75" style="width:6.6pt;height:9.6pt" o:ole="">
            <v:imagedata r:id="rId8" o:title=""/>
          </v:shape>
          <o:OLEObject Type="Embed" ProgID="AcroExch.Document.DC" ShapeID="_x0000_i1026" DrawAspect="Content" ObjectID="_1768733161" r:id="rId9"/>
        </w:object>
      </w:r>
      <w:r>
        <w:object w:dxaOrig="7140" w:dyaOrig="10103">
          <v:shape id="_x0000_i1028" type="#_x0000_t75" style="width:3.6pt;height:25.2pt" o:ole="">
            <v:imagedata r:id="rId10" o:title=""/>
          </v:shape>
          <o:OLEObject Type="Embed" ProgID="AcroExch.Document.DC" ShapeID="_x0000_i1028" DrawAspect="Content" ObjectID="_1768733162" r:id="rId11"/>
        </w:object>
      </w:r>
    </w:p>
    <w:sectPr w:rsidR="00000721" w:rsidSect="00461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6498"/>
    <w:rsid w:val="00000721"/>
    <w:rsid w:val="00036BAD"/>
    <w:rsid w:val="000B179A"/>
    <w:rsid w:val="003735C3"/>
    <w:rsid w:val="00461807"/>
    <w:rsid w:val="005622E0"/>
    <w:rsid w:val="0082416C"/>
    <w:rsid w:val="009E6498"/>
    <w:rsid w:val="00A05809"/>
    <w:rsid w:val="00C52EA9"/>
    <w:rsid w:val="00CE65CA"/>
    <w:rsid w:val="00DF28CC"/>
    <w:rsid w:val="00EC793C"/>
    <w:rsid w:val="00FE1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:attachedTemplate r:id="rId1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ballontechnologytoupdatethenewthingstodeliveredeverywhere@tt.vg/BVha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>Grizli777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91974</dc:creator>
  <cp:keywords/>
  <dc:description/>
  <cp:lastModifiedBy>91974</cp:lastModifiedBy>
  <cp:revision>9</cp:revision>
  <dcterms:created xsi:type="dcterms:W3CDTF">2023-11-10T01:33:00Z</dcterms:created>
  <dcterms:modified xsi:type="dcterms:W3CDTF">2024-02-06T08:30:00Z</dcterms:modified>
</cp:coreProperties>
</file>